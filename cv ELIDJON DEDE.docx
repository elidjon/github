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2AD9B" w14:textId="77777777" w:rsidR="00BD1A47" w:rsidRPr="00C26B73" w:rsidRDefault="00FA6EE7" w:rsidP="00FA6EE7">
      <w:pPr>
        <w:pStyle w:val="ContactInfo"/>
        <w:jc w:val="left"/>
        <w:rPr>
          <w:sz w:val="20"/>
        </w:rPr>
      </w:pPr>
      <w:r>
        <w:rPr>
          <w:b/>
          <w:noProof/>
          <w:sz w:val="20"/>
          <w:lang w:eastAsia="en-US"/>
        </w:rPr>
        <w:drawing>
          <wp:anchor distT="0" distB="0" distL="114300" distR="114300" simplePos="0" relativeHeight="251658240" behindDoc="1" locked="0" layoutInCell="1" allowOverlap="1" wp14:anchorId="3C77FF96" wp14:editId="4ED8AFEB">
            <wp:simplePos x="0" y="0"/>
            <wp:positionH relativeFrom="column">
              <wp:posOffset>5963920</wp:posOffset>
            </wp:positionH>
            <wp:positionV relativeFrom="paragraph">
              <wp:posOffset>-113030</wp:posOffset>
            </wp:positionV>
            <wp:extent cx="1000125" cy="1339879"/>
            <wp:effectExtent l="0" t="0" r="0" b="0"/>
            <wp:wrapNone/>
            <wp:docPr id="1" name="Picture 1" descr="C:\Users\ED715g\Desktop\pics\_20151215_142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715g\Desktop\pics\_20151215_1423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33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B73" w:rsidRPr="00C26B73">
        <w:rPr>
          <w:b/>
          <w:sz w:val="20"/>
        </w:rPr>
        <w:t>Address</w:t>
      </w:r>
      <w:r>
        <w:rPr>
          <w:b/>
          <w:sz w:val="20"/>
        </w:rPr>
        <w:t>:</w:t>
      </w:r>
      <w:r w:rsidRPr="00FA6EE7">
        <w:rPr>
          <w:sz w:val="20"/>
        </w:rPr>
        <w:t xml:space="preserve"> </w:t>
      </w:r>
      <w:r w:rsidR="00090019" w:rsidRPr="00090019">
        <w:rPr>
          <w:sz w:val="20"/>
        </w:rPr>
        <w:t>Táborská 271/48</w:t>
      </w:r>
      <w:r>
        <w:rPr>
          <w:sz w:val="20"/>
        </w:rPr>
        <w:t xml:space="preserve">                                              </w:t>
      </w:r>
    </w:p>
    <w:p w14:paraId="397AF311" w14:textId="77777777" w:rsidR="002C64C7" w:rsidRPr="00C26B73" w:rsidRDefault="00C26B73" w:rsidP="00FA6EE7">
      <w:pPr>
        <w:pStyle w:val="ContactInfo"/>
        <w:jc w:val="left"/>
        <w:rPr>
          <w:sz w:val="20"/>
        </w:rPr>
      </w:pPr>
      <w:r w:rsidRPr="00C26B73">
        <w:rPr>
          <w:b/>
          <w:sz w:val="20"/>
        </w:rPr>
        <w:t>City</w:t>
      </w:r>
      <w:r w:rsidR="00FA6EE7">
        <w:rPr>
          <w:b/>
          <w:sz w:val="20"/>
        </w:rPr>
        <w:t>:</w:t>
      </w:r>
      <w:r w:rsidR="00FA6EE7" w:rsidRPr="00FA6EE7">
        <w:rPr>
          <w:sz w:val="20"/>
        </w:rPr>
        <w:t xml:space="preserve"> </w:t>
      </w:r>
      <w:r w:rsidR="00090019">
        <w:rPr>
          <w:sz w:val="20"/>
        </w:rPr>
        <w:t>Prague,</w:t>
      </w:r>
      <w:r w:rsidR="00FA6EE7">
        <w:rPr>
          <w:sz w:val="20"/>
        </w:rPr>
        <w:t xml:space="preserve"> </w:t>
      </w:r>
      <w:r w:rsidR="00090019">
        <w:rPr>
          <w:sz w:val="20"/>
        </w:rPr>
        <w:t>14000</w:t>
      </w:r>
    </w:p>
    <w:p w14:paraId="3CCBB243" w14:textId="77777777" w:rsidR="002C64C7" w:rsidRPr="00C26B73" w:rsidRDefault="00C26B73" w:rsidP="00FA6EE7">
      <w:pPr>
        <w:pStyle w:val="ContactInfo"/>
        <w:jc w:val="left"/>
        <w:rPr>
          <w:sz w:val="20"/>
        </w:rPr>
      </w:pPr>
      <w:r w:rsidRPr="00C26B73">
        <w:rPr>
          <w:b/>
          <w:sz w:val="20"/>
        </w:rPr>
        <w:t>Tel</w:t>
      </w:r>
      <w:r w:rsidR="00FA6EE7">
        <w:rPr>
          <w:b/>
          <w:sz w:val="20"/>
        </w:rPr>
        <w:t>:</w:t>
      </w:r>
      <w:r w:rsidR="00FA6EE7" w:rsidRPr="00FA6EE7">
        <w:rPr>
          <w:sz w:val="20"/>
        </w:rPr>
        <w:t xml:space="preserve"> </w:t>
      </w:r>
      <w:r w:rsidR="00FA6EE7">
        <w:rPr>
          <w:sz w:val="20"/>
        </w:rPr>
        <w:t xml:space="preserve">+420608886251                                                                                                                                                                         </w:t>
      </w:r>
    </w:p>
    <w:p w14:paraId="6D827B12" w14:textId="77777777" w:rsidR="002C64C7" w:rsidRPr="00C26B73" w:rsidRDefault="00FA6EE7" w:rsidP="00FA6EE7">
      <w:pPr>
        <w:pStyle w:val="ContactInfo"/>
        <w:jc w:val="left"/>
        <w:rPr>
          <w:sz w:val="20"/>
        </w:rPr>
      </w:pPr>
      <w:r w:rsidRPr="00C26B73">
        <w:rPr>
          <w:b/>
          <w:sz w:val="20"/>
        </w:rPr>
        <w:t>E</w:t>
      </w:r>
      <w:r w:rsidR="00C26B73" w:rsidRPr="00C26B73">
        <w:rPr>
          <w:b/>
          <w:sz w:val="20"/>
        </w:rPr>
        <w:t>mai</w:t>
      </w:r>
      <w:r w:rsidR="00C26B73" w:rsidRPr="00E66753">
        <w:rPr>
          <w:b/>
          <w:sz w:val="20"/>
        </w:rPr>
        <w:t>l</w:t>
      </w:r>
      <w:r w:rsidRPr="00E66753">
        <w:rPr>
          <w:b/>
          <w:sz w:val="20"/>
        </w:rPr>
        <w:t>:</w:t>
      </w:r>
      <w:r w:rsidRPr="00E66753">
        <w:t xml:space="preserve"> </w:t>
      </w:r>
      <w:hyperlink r:id="rId10" w:history="1">
        <w:r w:rsidRPr="00E66753">
          <w:rPr>
            <w:rStyle w:val="Hyperlink"/>
            <w:sz w:val="20"/>
            <w:u w:val="none"/>
          </w:rPr>
          <w:t>elidjon.dede@gmail.com</w:t>
        </w:r>
      </w:hyperlink>
    </w:p>
    <w:p w14:paraId="41B84D5C" w14:textId="77777777" w:rsidR="00C26B73" w:rsidRPr="00C26B73" w:rsidRDefault="00C26B73" w:rsidP="00FA6EE7">
      <w:pPr>
        <w:pStyle w:val="ContactInfo"/>
        <w:jc w:val="left"/>
        <w:rPr>
          <w:sz w:val="20"/>
        </w:rPr>
      </w:pPr>
      <w:r w:rsidRPr="00C26B73">
        <w:rPr>
          <w:b/>
          <w:sz w:val="20"/>
        </w:rPr>
        <w:t>Military Obligation</w:t>
      </w:r>
      <w:r w:rsidR="00FA6EE7">
        <w:rPr>
          <w:b/>
          <w:sz w:val="20"/>
        </w:rPr>
        <w:t>:</w:t>
      </w:r>
      <w:r w:rsidR="00FA6EE7" w:rsidRPr="00FA6EE7">
        <w:rPr>
          <w:sz w:val="20"/>
        </w:rPr>
        <w:t xml:space="preserve"> </w:t>
      </w:r>
      <w:r w:rsidR="00FA6EE7">
        <w:rPr>
          <w:sz w:val="20"/>
        </w:rPr>
        <w:t>Fulfilled</w:t>
      </w:r>
    </w:p>
    <w:p w14:paraId="567CAAF2" w14:textId="77777777" w:rsidR="00C26B73" w:rsidRDefault="00C26B73" w:rsidP="00FA6EE7">
      <w:pPr>
        <w:pStyle w:val="ContactInfo"/>
        <w:jc w:val="left"/>
        <w:rPr>
          <w:b/>
          <w:sz w:val="20"/>
        </w:rPr>
      </w:pPr>
      <w:r w:rsidRPr="00C26B73">
        <w:rPr>
          <w:b/>
          <w:sz w:val="20"/>
        </w:rPr>
        <w:t>Born</w:t>
      </w:r>
      <w:r w:rsidR="00FA6EE7">
        <w:rPr>
          <w:b/>
          <w:sz w:val="20"/>
        </w:rPr>
        <w:t>:</w:t>
      </w:r>
      <w:r w:rsidR="00FA6EE7" w:rsidRPr="00FA6EE7">
        <w:rPr>
          <w:sz w:val="20"/>
        </w:rPr>
        <w:t xml:space="preserve"> </w:t>
      </w:r>
      <w:r w:rsidR="00FA6EE7">
        <w:rPr>
          <w:sz w:val="20"/>
        </w:rPr>
        <w:t>03.06.1987</w:t>
      </w:r>
    </w:p>
    <w:p w14:paraId="07B6EEAB" w14:textId="77777777" w:rsidR="00FA6EE7" w:rsidRPr="00C26B73" w:rsidRDefault="00FA6EE7" w:rsidP="00FA6EE7">
      <w:pPr>
        <w:pStyle w:val="ContactInfo"/>
        <w:jc w:val="left"/>
        <w:rPr>
          <w:sz w:val="20"/>
        </w:rPr>
      </w:pPr>
      <w:r>
        <w:rPr>
          <w:b/>
          <w:sz w:val="20"/>
        </w:rPr>
        <w:t xml:space="preserve">Citizenship: Greek </w:t>
      </w:r>
    </w:p>
    <w:p w14:paraId="0FEEC70D" w14:textId="77777777" w:rsidR="002C64C7" w:rsidRPr="00444511" w:rsidRDefault="00BD1A47" w:rsidP="00C26B73">
      <w:pPr>
        <w:pStyle w:val="Name"/>
        <w:ind w:left="0"/>
        <w:rPr>
          <w:b/>
          <w:lang w:val="de-DE"/>
        </w:rPr>
      </w:pPr>
      <w:r w:rsidRPr="00444511">
        <w:rPr>
          <w:b/>
          <w:lang w:val="de-DE"/>
        </w:rPr>
        <w:t>elidjon dede</w:t>
      </w:r>
    </w:p>
    <w:tbl>
      <w:tblPr>
        <w:tblStyle w:val="ResumeTable"/>
        <w:tblW w:w="4887" w:type="pct"/>
        <w:tblLook w:val="04A0" w:firstRow="1" w:lastRow="0" w:firstColumn="1" w:lastColumn="0" w:noHBand="0" w:noVBand="1"/>
        <w:tblCaption w:val="Resume layout table"/>
      </w:tblPr>
      <w:tblGrid>
        <w:gridCol w:w="2255"/>
        <w:gridCol w:w="8600"/>
      </w:tblGrid>
      <w:tr w:rsidR="002C64C7" w14:paraId="0DAC82F0" w14:textId="77777777" w:rsidTr="00DD02DE">
        <w:trPr>
          <w:trHeight w:val="1296"/>
        </w:trPr>
        <w:tc>
          <w:tcPr>
            <w:tcW w:w="2255" w:type="dxa"/>
            <w:tcMar>
              <w:right w:w="475" w:type="dxa"/>
            </w:tcMar>
          </w:tcPr>
          <w:p w14:paraId="565708A6" w14:textId="77777777" w:rsidR="002C64C7" w:rsidRPr="00444511" w:rsidRDefault="00BD1A47" w:rsidP="00BD1A47">
            <w:pPr>
              <w:pStyle w:val="Heading1"/>
              <w:jc w:val="left"/>
              <w:outlineLvl w:val="0"/>
              <w:rPr>
                <w:b/>
              </w:rPr>
            </w:pPr>
            <w:r w:rsidRPr="00444511">
              <w:rPr>
                <w:b/>
              </w:rPr>
              <w:t>personal goals</w:t>
            </w:r>
          </w:p>
        </w:tc>
        <w:tc>
          <w:tcPr>
            <w:tcW w:w="8600" w:type="dxa"/>
          </w:tcPr>
          <w:p w14:paraId="63F3BAB8" w14:textId="77777777" w:rsidR="002C64C7" w:rsidRPr="002A3436" w:rsidRDefault="00BD1A47" w:rsidP="0020341D">
            <w:pPr>
              <w:pStyle w:val="ResumeText"/>
              <w:numPr>
                <w:ilvl w:val="0"/>
                <w:numId w:val="1"/>
              </w:numPr>
              <w:spacing w:line="16" w:lineRule="atLeast"/>
              <w:ind w:left="714" w:hanging="357"/>
              <w:rPr>
                <w:sz w:val="22"/>
                <w:szCs w:val="22"/>
              </w:rPr>
            </w:pPr>
            <w:r w:rsidRPr="002A3436">
              <w:rPr>
                <w:sz w:val="22"/>
                <w:szCs w:val="22"/>
                <w:lang w:eastAsia="de-DE"/>
              </w:rPr>
              <w:t>Professional recognition</w:t>
            </w:r>
          </w:p>
          <w:p w14:paraId="184F0CB2" w14:textId="77777777" w:rsidR="00BD1A47" w:rsidRPr="002A3436" w:rsidRDefault="00BD1A47" w:rsidP="0020341D">
            <w:pPr>
              <w:pStyle w:val="ResumeText"/>
              <w:numPr>
                <w:ilvl w:val="0"/>
                <w:numId w:val="1"/>
              </w:numPr>
              <w:spacing w:line="16" w:lineRule="atLeast"/>
              <w:ind w:left="714" w:hanging="357"/>
              <w:rPr>
                <w:sz w:val="22"/>
                <w:szCs w:val="22"/>
              </w:rPr>
            </w:pPr>
            <w:r w:rsidRPr="002A3436">
              <w:rPr>
                <w:sz w:val="22"/>
                <w:szCs w:val="22"/>
                <w:lang w:eastAsia="de-DE"/>
              </w:rPr>
              <w:t>Continuous progress and advancement</w:t>
            </w:r>
          </w:p>
          <w:p w14:paraId="2BA6D910" w14:textId="77777777" w:rsidR="00BD1A47" w:rsidRPr="002A3436" w:rsidRDefault="00BD1A47" w:rsidP="0020341D">
            <w:pPr>
              <w:pStyle w:val="ResumeText"/>
              <w:numPr>
                <w:ilvl w:val="0"/>
                <w:numId w:val="1"/>
              </w:numPr>
              <w:spacing w:line="16" w:lineRule="atLeast"/>
              <w:ind w:left="714" w:hanging="357"/>
              <w:rPr>
                <w:sz w:val="22"/>
                <w:szCs w:val="22"/>
              </w:rPr>
            </w:pPr>
            <w:r w:rsidRPr="002A3436">
              <w:rPr>
                <w:sz w:val="22"/>
                <w:szCs w:val="22"/>
                <w:lang w:eastAsia="de-DE"/>
              </w:rPr>
              <w:t xml:space="preserve">Continuous training  and education  </w:t>
            </w:r>
          </w:p>
          <w:p w14:paraId="3AE210D5" w14:textId="77777777" w:rsidR="00BD1A47" w:rsidRPr="002A3436" w:rsidRDefault="00BD1A47" w:rsidP="0020341D">
            <w:pPr>
              <w:numPr>
                <w:ilvl w:val="0"/>
                <w:numId w:val="1"/>
              </w:numPr>
              <w:spacing w:after="0" w:line="16" w:lineRule="atLeast"/>
              <w:ind w:left="714" w:hanging="357"/>
              <w:rPr>
                <w:sz w:val="22"/>
                <w:szCs w:val="22"/>
                <w:lang w:eastAsia="de-DE"/>
              </w:rPr>
            </w:pPr>
            <w:r w:rsidRPr="002A3436">
              <w:rPr>
                <w:sz w:val="22"/>
                <w:szCs w:val="22"/>
                <w:lang w:eastAsia="de-DE"/>
              </w:rPr>
              <w:t>Research and Development</w:t>
            </w:r>
          </w:p>
        </w:tc>
      </w:tr>
      <w:tr w:rsidR="002C64C7" w14:paraId="1007D904" w14:textId="77777777" w:rsidTr="00DD02DE">
        <w:trPr>
          <w:trHeight w:val="2995"/>
        </w:trPr>
        <w:tc>
          <w:tcPr>
            <w:tcW w:w="2255" w:type="dxa"/>
            <w:tcMar>
              <w:right w:w="475" w:type="dxa"/>
            </w:tcMar>
          </w:tcPr>
          <w:p w14:paraId="2E27F693" w14:textId="77777777" w:rsidR="002C64C7" w:rsidRPr="00444511" w:rsidRDefault="000D0047" w:rsidP="003A79B1">
            <w:pPr>
              <w:pStyle w:val="Heading1"/>
              <w:jc w:val="left"/>
              <w:outlineLvl w:val="0"/>
              <w:rPr>
                <w:b/>
              </w:rPr>
            </w:pPr>
            <w:r w:rsidRPr="00444511">
              <w:rPr>
                <w:b/>
              </w:rPr>
              <w:t>Skills &amp; Abilities</w:t>
            </w:r>
          </w:p>
        </w:tc>
        <w:tc>
          <w:tcPr>
            <w:tcW w:w="8600" w:type="dxa"/>
          </w:tcPr>
          <w:p w14:paraId="6BF66361" w14:textId="77777777" w:rsidR="00090019" w:rsidRDefault="00090019" w:rsidP="00C26B73">
            <w:pPr>
              <w:numPr>
                <w:ilvl w:val="0"/>
                <w:numId w:val="3"/>
              </w:numPr>
              <w:spacing w:after="200" w:line="1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Experienced with </w:t>
            </w:r>
            <w:proofErr w:type="spellStart"/>
            <w:r>
              <w:rPr>
                <w:sz w:val="22"/>
                <w:szCs w:val="22"/>
              </w:rPr>
              <w:t>Splunk</w:t>
            </w:r>
            <w:proofErr w:type="spellEnd"/>
            <w:r>
              <w:rPr>
                <w:sz w:val="22"/>
                <w:szCs w:val="22"/>
              </w:rPr>
              <w:t xml:space="preserve">, Wireshark and other networking tools </w:t>
            </w:r>
          </w:p>
          <w:p w14:paraId="664F74AD" w14:textId="77777777" w:rsidR="00090019" w:rsidRDefault="00090019" w:rsidP="00C26B73">
            <w:pPr>
              <w:numPr>
                <w:ilvl w:val="0"/>
                <w:numId w:val="3"/>
              </w:numPr>
              <w:spacing w:after="200" w:line="16" w:lineRule="atLeast"/>
              <w:rPr>
                <w:sz w:val="22"/>
                <w:szCs w:val="22"/>
              </w:rPr>
            </w:pPr>
            <w:r w:rsidRPr="00090019">
              <w:rPr>
                <w:sz w:val="22"/>
                <w:szCs w:val="22"/>
              </w:rPr>
              <w:t>Application and network protocol knowledge: TCP/IP, IPsec, NAT, HTTP, DNS, DHCP, FTP and others</w:t>
            </w:r>
          </w:p>
          <w:p w14:paraId="6626DF34" w14:textId="5BCABF6B" w:rsidR="00332A5A" w:rsidRDefault="00332A5A" w:rsidP="00C26B73">
            <w:pPr>
              <w:numPr>
                <w:ilvl w:val="0"/>
                <w:numId w:val="3"/>
              </w:numPr>
              <w:spacing w:after="200" w:line="16" w:lineRule="atLeast"/>
              <w:rPr>
                <w:sz w:val="22"/>
                <w:szCs w:val="22"/>
              </w:rPr>
            </w:pPr>
            <w:r w:rsidRPr="00332A5A">
              <w:rPr>
                <w:sz w:val="22"/>
                <w:szCs w:val="22"/>
              </w:rPr>
              <w:t>Knowledge of Security principles, techniques and technologies</w:t>
            </w:r>
            <w:r>
              <w:rPr>
                <w:sz w:val="22"/>
                <w:szCs w:val="22"/>
              </w:rPr>
              <w:t xml:space="preserve"> </w:t>
            </w:r>
            <w:r w:rsidR="00C03098">
              <w:rPr>
                <w:sz w:val="22"/>
                <w:szCs w:val="22"/>
              </w:rPr>
              <w:t xml:space="preserve">including cloud security </w:t>
            </w:r>
          </w:p>
          <w:p w14:paraId="0C818982" w14:textId="20785A2D" w:rsidR="00332A5A" w:rsidRDefault="00332A5A" w:rsidP="00C26B73">
            <w:pPr>
              <w:numPr>
                <w:ilvl w:val="0"/>
                <w:numId w:val="3"/>
              </w:numPr>
              <w:spacing w:after="200" w:line="16" w:lineRule="atLeast"/>
              <w:rPr>
                <w:sz w:val="22"/>
                <w:szCs w:val="22"/>
              </w:rPr>
            </w:pPr>
            <w:r w:rsidRPr="00332A5A">
              <w:rPr>
                <w:sz w:val="22"/>
                <w:szCs w:val="22"/>
              </w:rPr>
              <w:t>MySQL database knowledge</w:t>
            </w:r>
            <w:r w:rsidR="00513A36">
              <w:rPr>
                <w:sz w:val="22"/>
                <w:szCs w:val="22"/>
              </w:rPr>
              <w:t xml:space="preserve"> , Linux 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and basic Python scripting </w:t>
            </w:r>
          </w:p>
          <w:p w14:paraId="113BF52E" w14:textId="77777777" w:rsidR="00090019" w:rsidRDefault="00090019" w:rsidP="00C26B73">
            <w:pPr>
              <w:numPr>
                <w:ilvl w:val="0"/>
                <w:numId w:val="3"/>
              </w:numPr>
              <w:spacing w:after="200" w:line="16" w:lineRule="atLeast"/>
              <w:rPr>
                <w:sz w:val="22"/>
                <w:szCs w:val="22"/>
              </w:rPr>
            </w:pPr>
            <w:r w:rsidRPr="00090019">
              <w:rPr>
                <w:sz w:val="22"/>
                <w:szCs w:val="22"/>
              </w:rPr>
              <w:t>Understanding of Windows Active Directory and authentication services</w:t>
            </w:r>
          </w:p>
          <w:p w14:paraId="4439A181" w14:textId="77777777" w:rsidR="00090019" w:rsidRDefault="00090019" w:rsidP="00C26B73">
            <w:pPr>
              <w:numPr>
                <w:ilvl w:val="0"/>
                <w:numId w:val="3"/>
              </w:numPr>
              <w:spacing w:after="200" w:line="16" w:lineRule="atLeast"/>
              <w:rPr>
                <w:sz w:val="22"/>
                <w:szCs w:val="22"/>
              </w:rPr>
            </w:pPr>
            <w:r w:rsidRPr="00090019">
              <w:rPr>
                <w:sz w:val="22"/>
                <w:szCs w:val="22"/>
              </w:rPr>
              <w:t>Demonstrate strong technical troubleshooting methodologies</w:t>
            </w:r>
          </w:p>
          <w:p w14:paraId="71F5A9C0" w14:textId="77777777" w:rsidR="00090019" w:rsidRDefault="00090019" w:rsidP="00C26B73">
            <w:pPr>
              <w:numPr>
                <w:ilvl w:val="0"/>
                <w:numId w:val="3"/>
              </w:numPr>
              <w:spacing w:after="200" w:line="16" w:lineRule="atLeast"/>
              <w:rPr>
                <w:sz w:val="22"/>
                <w:szCs w:val="22"/>
              </w:rPr>
            </w:pPr>
            <w:r w:rsidRPr="00090019">
              <w:rPr>
                <w:sz w:val="22"/>
                <w:szCs w:val="22"/>
              </w:rPr>
              <w:t>Ability and willingness to learn technologies quickly and proficiently</w:t>
            </w:r>
          </w:p>
          <w:p w14:paraId="787E2D6C" w14:textId="77777777" w:rsidR="00090019" w:rsidRPr="00C26B73" w:rsidRDefault="00090019" w:rsidP="00C26B73">
            <w:pPr>
              <w:numPr>
                <w:ilvl w:val="0"/>
                <w:numId w:val="3"/>
              </w:numPr>
              <w:spacing w:after="200" w:line="1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090019">
              <w:rPr>
                <w:sz w:val="22"/>
                <w:szCs w:val="22"/>
              </w:rPr>
              <w:t>eam player and work well in a team environment</w:t>
            </w:r>
          </w:p>
          <w:p w14:paraId="0627E8EE" w14:textId="533E431E" w:rsidR="00BD1A47" w:rsidRDefault="00BD1A47" w:rsidP="00C26B73">
            <w:pPr>
              <w:numPr>
                <w:ilvl w:val="0"/>
                <w:numId w:val="3"/>
              </w:numPr>
              <w:spacing w:after="200" w:line="16" w:lineRule="atLeast"/>
              <w:rPr>
                <w:sz w:val="22"/>
                <w:szCs w:val="22"/>
              </w:rPr>
            </w:pPr>
            <w:r w:rsidRPr="002A3436">
              <w:rPr>
                <w:sz w:val="22"/>
                <w:szCs w:val="22"/>
              </w:rPr>
              <w:t>Attention to detail with a commitment of high quality and</w:t>
            </w:r>
            <w:r w:rsidR="008014C3" w:rsidRPr="00332A5A">
              <w:rPr>
                <w:sz w:val="22"/>
                <w:szCs w:val="22"/>
              </w:rPr>
              <w:t xml:space="preserve"> </w:t>
            </w:r>
            <w:r w:rsidRPr="00332A5A">
              <w:rPr>
                <w:sz w:val="22"/>
                <w:szCs w:val="22"/>
              </w:rPr>
              <w:t xml:space="preserve">accuracy </w:t>
            </w:r>
          </w:p>
          <w:p w14:paraId="2FFBF263" w14:textId="1AD1B97A" w:rsidR="00C03098" w:rsidRPr="00C03098" w:rsidRDefault="00C03098" w:rsidP="00C03098">
            <w:pPr>
              <w:pStyle w:val="ResumeText"/>
              <w:numPr>
                <w:ilvl w:val="0"/>
                <w:numId w:val="3"/>
              </w:numPr>
              <w:spacing w:line="16" w:lineRule="atLeast"/>
              <w:rPr>
                <w:sz w:val="22"/>
                <w:szCs w:val="22"/>
              </w:rPr>
            </w:pPr>
            <w:r w:rsidRPr="002A3436">
              <w:rPr>
                <w:sz w:val="22"/>
                <w:szCs w:val="22"/>
              </w:rPr>
              <w:t>Advanced business writing and verbal communication skills</w:t>
            </w:r>
          </w:p>
          <w:p w14:paraId="441FB8F8" w14:textId="7D38F8C4" w:rsidR="00BD1A47" w:rsidRPr="002A3436" w:rsidRDefault="00BD1A47" w:rsidP="00513A36">
            <w:pPr>
              <w:numPr>
                <w:ilvl w:val="0"/>
                <w:numId w:val="3"/>
              </w:numPr>
              <w:spacing w:after="200" w:line="16" w:lineRule="atLeast"/>
              <w:jc w:val="both"/>
              <w:rPr>
                <w:sz w:val="22"/>
                <w:szCs w:val="22"/>
              </w:rPr>
            </w:pPr>
            <w:r w:rsidRPr="002A3436">
              <w:rPr>
                <w:sz w:val="22"/>
                <w:szCs w:val="22"/>
              </w:rPr>
              <w:t>Languag</w:t>
            </w:r>
            <w:r w:rsidR="00332A5A">
              <w:rPr>
                <w:sz w:val="22"/>
                <w:szCs w:val="22"/>
              </w:rPr>
              <w:t>e skills (Greek, English,</w:t>
            </w:r>
            <w:r w:rsidRPr="002A3436">
              <w:rPr>
                <w:sz w:val="22"/>
                <w:szCs w:val="22"/>
              </w:rPr>
              <w:t>)</w:t>
            </w:r>
          </w:p>
        </w:tc>
      </w:tr>
      <w:tr w:rsidR="002C64C7" w14:paraId="61146CCB" w14:textId="77777777" w:rsidTr="00DD02DE">
        <w:trPr>
          <w:trHeight w:val="1958"/>
        </w:trPr>
        <w:tc>
          <w:tcPr>
            <w:tcW w:w="2255" w:type="dxa"/>
            <w:tcMar>
              <w:right w:w="475" w:type="dxa"/>
            </w:tcMar>
          </w:tcPr>
          <w:p w14:paraId="181D168B" w14:textId="77777777" w:rsidR="002C64C7" w:rsidRPr="00444511" w:rsidRDefault="000D0047" w:rsidP="00BD1A47">
            <w:pPr>
              <w:pStyle w:val="Heading1"/>
              <w:jc w:val="left"/>
              <w:outlineLvl w:val="0"/>
              <w:rPr>
                <w:b/>
              </w:rPr>
            </w:pPr>
            <w:r w:rsidRPr="00444511">
              <w:rPr>
                <w:b/>
              </w:rPr>
              <w:t>Experience</w:t>
            </w:r>
          </w:p>
        </w:tc>
        <w:tc>
          <w:tcPr>
            <w:tcW w:w="8600" w:type="dxa"/>
          </w:tcPr>
          <w:p w14:paraId="2EF68CCB" w14:textId="77777777" w:rsidR="00EB6A64" w:rsidRPr="00EB6A64" w:rsidRDefault="001062FB" w:rsidP="00EB6A64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Symantec – technical support engineer </w:t>
            </w:r>
            <w:r w:rsidR="00EB6A64">
              <w:rPr>
                <w:sz w:val="22"/>
                <w:szCs w:val="22"/>
              </w:rPr>
              <w:t xml:space="preserve">(Cloud ENGINEER) </w:t>
            </w:r>
          </w:p>
          <w:p w14:paraId="4384075C" w14:textId="77777777" w:rsidR="001062FB" w:rsidRDefault="001062FB" w:rsidP="001062FB">
            <w:pPr>
              <w:pStyle w:val="ResumeText"/>
            </w:pPr>
            <w:r>
              <w:t xml:space="preserve">3.2019-8.2019 </w:t>
            </w:r>
          </w:p>
          <w:p w14:paraId="3B1B366E" w14:textId="77777777" w:rsidR="001062FB" w:rsidRPr="00EB6A64" w:rsidRDefault="00EB6A64" w:rsidP="00EB6A64">
            <w:pPr>
              <w:pStyle w:val="ResumeText"/>
              <w:numPr>
                <w:ilvl w:val="0"/>
                <w:numId w:val="17"/>
              </w:numPr>
              <w:rPr>
                <w:kern w:val="0"/>
                <w:sz w:val="22"/>
                <w:szCs w:val="22"/>
              </w:rPr>
            </w:pPr>
            <w:r w:rsidRPr="00EB6A64">
              <w:rPr>
                <w:kern w:val="0"/>
                <w:sz w:val="22"/>
                <w:szCs w:val="22"/>
              </w:rPr>
              <w:t>Diagnose and solve Web Security Service issues</w:t>
            </w:r>
          </w:p>
          <w:p w14:paraId="1E03E3EB" w14:textId="77777777" w:rsidR="00EB6A64" w:rsidRPr="00EB6A64" w:rsidRDefault="00EB6A64" w:rsidP="00EB6A64">
            <w:pPr>
              <w:pStyle w:val="ResumeText"/>
              <w:numPr>
                <w:ilvl w:val="0"/>
                <w:numId w:val="17"/>
              </w:numPr>
              <w:rPr>
                <w:kern w:val="0"/>
                <w:sz w:val="22"/>
                <w:szCs w:val="22"/>
              </w:rPr>
            </w:pPr>
            <w:r w:rsidRPr="00EB6A64">
              <w:rPr>
                <w:kern w:val="0"/>
                <w:sz w:val="22"/>
                <w:szCs w:val="22"/>
              </w:rPr>
              <w:t>Create technical action plans for analyzing and resolving customer issues</w:t>
            </w:r>
          </w:p>
          <w:p w14:paraId="164B6C90" w14:textId="77777777" w:rsidR="00EB6A64" w:rsidRPr="00EB6A64" w:rsidRDefault="00EB6A64" w:rsidP="00EB6A64">
            <w:pPr>
              <w:pStyle w:val="ResumeText"/>
              <w:numPr>
                <w:ilvl w:val="0"/>
                <w:numId w:val="17"/>
              </w:numPr>
              <w:rPr>
                <w:kern w:val="0"/>
                <w:sz w:val="22"/>
                <w:szCs w:val="22"/>
              </w:rPr>
            </w:pPr>
            <w:r w:rsidRPr="00EB6A64">
              <w:rPr>
                <w:kern w:val="0"/>
                <w:sz w:val="22"/>
                <w:szCs w:val="22"/>
              </w:rPr>
              <w:t>Utilize case management tools and provide case monitoring, status updates, documentation and notifications to customers</w:t>
            </w:r>
          </w:p>
          <w:p w14:paraId="6690A102" w14:textId="77777777" w:rsidR="00EB6A64" w:rsidRPr="00EB6A64" w:rsidRDefault="00EB6A64" w:rsidP="00EB6A64">
            <w:pPr>
              <w:pStyle w:val="ResumeText"/>
              <w:numPr>
                <w:ilvl w:val="0"/>
                <w:numId w:val="17"/>
              </w:numPr>
              <w:rPr>
                <w:kern w:val="0"/>
                <w:sz w:val="22"/>
                <w:szCs w:val="22"/>
              </w:rPr>
            </w:pPr>
            <w:r w:rsidRPr="00EB6A64">
              <w:rPr>
                <w:kern w:val="0"/>
                <w:sz w:val="22"/>
                <w:szCs w:val="22"/>
              </w:rPr>
              <w:t>Document all customer interactions and resolutions in the existing case management and knowledge-based systems</w:t>
            </w:r>
          </w:p>
          <w:p w14:paraId="557DBB9E" w14:textId="77777777" w:rsidR="00EB6A64" w:rsidRPr="00CB07CC" w:rsidRDefault="00EB6A64" w:rsidP="00EB6A64">
            <w:pPr>
              <w:pStyle w:val="ResumeText"/>
              <w:numPr>
                <w:ilvl w:val="0"/>
                <w:numId w:val="17"/>
              </w:numPr>
              <w:rPr>
                <w:kern w:val="0"/>
                <w:sz w:val="22"/>
                <w:szCs w:val="22"/>
              </w:rPr>
            </w:pPr>
            <w:r w:rsidRPr="00EB6A64">
              <w:rPr>
                <w:kern w:val="0"/>
                <w:sz w:val="22"/>
                <w:szCs w:val="22"/>
              </w:rPr>
              <w:t>Use available support tools to diagnose and resolve product and technical issues</w:t>
            </w:r>
          </w:p>
          <w:p w14:paraId="539379D5" w14:textId="77777777" w:rsidR="00D82298" w:rsidRDefault="00D82298" w:rsidP="0020341D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AT&amp;T - </w:t>
            </w:r>
            <w:r w:rsidRPr="00D82298">
              <w:rPr>
                <w:i/>
                <w:sz w:val="22"/>
                <w:szCs w:val="22"/>
              </w:rPr>
              <w:t>Network and voice engineer</w:t>
            </w:r>
            <w:r>
              <w:rPr>
                <w:sz w:val="22"/>
                <w:szCs w:val="22"/>
              </w:rPr>
              <w:t xml:space="preserve"> </w:t>
            </w:r>
          </w:p>
          <w:p w14:paraId="5BB5CD9F" w14:textId="77777777" w:rsidR="00D82298" w:rsidRDefault="00D82298" w:rsidP="00D82298">
            <w:pPr>
              <w:pStyle w:val="ResumeText"/>
            </w:pPr>
            <w:r>
              <w:t>2.2017-</w:t>
            </w:r>
            <w:r w:rsidR="00F60C43">
              <w:t>2.2019</w:t>
            </w:r>
          </w:p>
          <w:p w14:paraId="689E4685" w14:textId="77777777" w:rsidR="00D82298" w:rsidRDefault="00DD02DE" w:rsidP="00DD02DE">
            <w:pPr>
              <w:pStyle w:val="ResumeText"/>
              <w:numPr>
                <w:ilvl w:val="0"/>
                <w:numId w:val="15"/>
              </w:numPr>
              <w:rPr>
                <w:kern w:val="0"/>
                <w:sz w:val="22"/>
                <w:szCs w:val="22"/>
              </w:rPr>
            </w:pPr>
            <w:r w:rsidRPr="00DD02DE">
              <w:rPr>
                <w:kern w:val="0"/>
                <w:sz w:val="22"/>
                <w:szCs w:val="22"/>
              </w:rPr>
              <w:t>Troubleshooting and repairing AT&amp;T's Hosted VoIP services - Voice DNA and AT&amp;T Collaborate</w:t>
            </w:r>
          </w:p>
          <w:p w14:paraId="1B043C87" w14:textId="77777777" w:rsidR="00DD02DE" w:rsidRDefault="00DD02DE" w:rsidP="00DD02DE">
            <w:pPr>
              <w:pStyle w:val="ResumeText"/>
              <w:numPr>
                <w:ilvl w:val="0"/>
                <w:numId w:val="15"/>
              </w:numPr>
              <w:rPr>
                <w:kern w:val="0"/>
                <w:sz w:val="22"/>
                <w:szCs w:val="22"/>
              </w:rPr>
            </w:pPr>
            <w:r w:rsidRPr="00DD02DE">
              <w:rPr>
                <w:kern w:val="0"/>
                <w:sz w:val="22"/>
                <w:szCs w:val="22"/>
              </w:rPr>
              <w:t>Trouble Ticket Management, including stat using and closing out</w:t>
            </w:r>
          </w:p>
          <w:p w14:paraId="0C92C337" w14:textId="77777777" w:rsidR="00DD02DE" w:rsidRDefault="00DD02DE" w:rsidP="00DD02DE">
            <w:pPr>
              <w:pStyle w:val="ResumeText"/>
              <w:numPr>
                <w:ilvl w:val="0"/>
                <w:numId w:val="15"/>
              </w:numPr>
              <w:rPr>
                <w:kern w:val="0"/>
                <w:sz w:val="22"/>
                <w:szCs w:val="22"/>
              </w:rPr>
            </w:pPr>
            <w:r w:rsidRPr="00DD02DE">
              <w:rPr>
                <w:kern w:val="0"/>
                <w:sz w:val="22"/>
                <w:szCs w:val="22"/>
              </w:rPr>
              <w:t>Issue triage and resolution</w:t>
            </w:r>
          </w:p>
          <w:p w14:paraId="7557C2FC" w14:textId="77777777" w:rsidR="00DD02DE" w:rsidRDefault="00DD02DE" w:rsidP="00DD02DE">
            <w:pPr>
              <w:pStyle w:val="ResumeText"/>
              <w:numPr>
                <w:ilvl w:val="0"/>
                <w:numId w:val="15"/>
              </w:numPr>
              <w:rPr>
                <w:kern w:val="0"/>
                <w:sz w:val="22"/>
                <w:szCs w:val="22"/>
              </w:rPr>
            </w:pPr>
            <w:r w:rsidRPr="00DD02DE">
              <w:rPr>
                <w:kern w:val="0"/>
                <w:sz w:val="22"/>
                <w:szCs w:val="22"/>
              </w:rPr>
              <w:t>Ticket escalation</w:t>
            </w:r>
          </w:p>
          <w:p w14:paraId="42E02B9E" w14:textId="77777777" w:rsidR="00DD02DE" w:rsidRPr="00DD02DE" w:rsidRDefault="00DD02DE" w:rsidP="00DD02DE">
            <w:pPr>
              <w:pStyle w:val="ResumeText"/>
              <w:ind w:left="720"/>
              <w:rPr>
                <w:kern w:val="0"/>
                <w:sz w:val="22"/>
                <w:szCs w:val="22"/>
              </w:rPr>
            </w:pPr>
          </w:p>
          <w:p w14:paraId="2CF61FCC" w14:textId="77777777" w:rsidR="00DD02DE" w:rsidRDefault="00DD02DE" w:rsidP="0020341D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SKIATHOS PALACE HOTEL -</w:t>
            </w:r>
            <w:r w:rsidRPr="00DD02DE">
              <w:rPr>
                <w:sz w:val="22"/>
                <w:szCs w:val="22"/>
              </w:rPr>
              <w:t xml:space="preserve"> IT MANAGER</w:t>
            </w:r>
          </w:p>
          <w:p w14:paraId="792E8EF3" w14:textId="77777777" w:rsidR="00DD02DE" w:rsidRDefault="00DD02DE" w:rsidP="00DD02DE">
            <w:pPr>
              <w:pStyle w:val="ResumeText"/>
            </w:pPr>
            <w:r w:rsidRPr="00DD02DE">
              <w:t>04.2016– 11.2016</w:t>
            </w:r>
          </w:p>
          <w:p w14:paraId="0A2F092D" w14:textId="77777777" w:rsidR="00DD02DE" w:rsidRDefault="00DD02DE" w:rsidP="00DD02DE">
            <w:pPr>
              <w:numPr>
                <w:ilvl w:val="0"/>
                <w:numId w:val="15"/>
              </w:numPr>
              <w:spacing w:after="200" w:line="16" w:lineRule="atLeast"/>
              <w:jc w:val="both"/>
              <w:rPr>
                <w:rFonts w:eastAsia="Cambria"/>
                <w:color w:val="595959"/>
              </w:rPr>
            </w:pPr>
            <w:r>
              <w:rPr>
                <w:rFonts w:eastAsia="Cambria"/>
                <w:color w:val="595959"/>
              </w:rPr>
              <w:t>Network infrastructure administration (CISCO ROUTER  AND SWITCHS , MIKROTIK ROUTERBOARD)</w:t>
            </w:r>
          </w:p>
          <w:p w14:paraId="497FB16E" w14:textId="77777777" w:rsidR="00DD02DE" w:rsidRDefault="00DD02DE" w:rsidP="00DD02DE">
            <w:pPr>
              <w:numPr>
                <w:ilvl w:val="0"/>
                <w:numId w:val="15"/>
              </w:numPr>
              <w:spacing w:after="200" w:line="16" w:lineRule="atLeast"/>
              <w:jc w:val="both"/>
              <w:rPr>
                <w:rFonts w:eastAsia="Cambria"/>
                <w:color w:val="595959"/>
              </w:rPr>
            </w:pPr>
            <w:r>
              <w:rPr>
                <w:rFonts w:eastAsia="Cambria"/>
                <w:color w:val="595959"/>
              </w:rPr>
              <w:t>Monitors, diagnoses, and resolves hardware, software, and network infrastructure (LAN, WAN and WIFI) faults</w:t>
            </w:r>
          </w:p>
          <w:p w14:paraId="42C697A3" w14:textId="77777777" w:rsidR="00DD02DE" w:rsidRDefault="00DD02DE" w:rsidP="00DD02DE">
            <w:pPr>
              <w:numPr>
                <w:ilvl w:val="0"/>
                <w:numId w:val="15"/>
              </w:numPr>
              <w:spacing w:after="200" w:line="16" w:lineRule="atLeast"/>
              <w:jc w:val="both"/>
              <w:rPr>
                <w:rFonts w:eastAsia="Cambria"/>
                <w:color w:val="595959"/>
              </w:rPr>
            </w:pPr>
            <w:r>
              <w:rPr>
                <w:rFonts w:eastAsia="Cambria"/>
                <w:color w:val="595959"/>
              </w:rPr>
              <w:t>Monitors the performance of computer systems and networks, and coordinates computer network access and use</w:t>
            </w:r>
          </w:p>
          <w:p w14:paraId="57B4176A" w14:textId="77777777" w:rsidR="00DD02DE" w:rsidRDefault="00DD02DE" w:rsidP="00DD02DE">
            <w:pPr>
              <w:numPr>
                <w:ilvl w:val="0"/>
                <w:numId w:val="15"/>
              </w:numPr>
              <w:spacing w:after="200" w:line="16" w:lineRule="atLeast"/>
              <w:jc w:val="both"/>
              <w:rPr>
                <w:rFonts w:eastAsia="Cambria"/>
                <w:color w:val="595959"/>
              </w:rPr>
            </w:pPr>
            <w:r>
              <w:rPr>
                <w:rFonts w:eastAsia="Cambria"/>
                <w:color w:val="595959"/>
              </w:rPr>
              <w:t>Planning and implementing future IT developments and undertaking project work</w:t>
            </w:r>
          </w:p>
          <w:p w14:paraId="32F31720" w14:textId="77777777" w:rsidR="00DD02DE" w:rsidRDefault="00DD02DE" w:rsidP="00DD02DE">
            <w:pPr>
              <w:numPr>
                <w:ilvl w:val="0"/>
                <w:numId w:val="15"/>
              </w:numPr>
              <w:spacing w:after="200" w:line="16" w:lineRule="atLeast"/>
              <w:jc w:val="both"/>
              <w:rPr>
                <w:rFonts w:eastAsia="Cambria"/>
                <w:color w:val="595959"/>
              </w:rPr>
            </w:pPr>
            <w:r>
              <w:rPr>
                <w:rFonts w:eastAsia="Cambria"/>
                <w:color w:val="595959"/>
              </w:rPr>
              <w:t>Performing routine preventive maintenance and disaster recovery procedures including backup/restore</w:t>
            </w:r>
          </w:p>
          <w:p w14:paraId="32CAE365" w14:textId="77777777" w:rsidR="00DD02DE" w:rsidRDefault="00DD02DE" w:rsidP="00DD02DE">
            <w:pPr>
              <w:numPr>
                <w:ilvl w:val="0"/>
                <w:numId w:val="15"/>
              </w:numPr>
              <w:spacing w:after="200" w:line="16" w:lineRule="atLeast"/>
              <w:jc w:val="both"/>
              <w:rPr>
                <w:rFonts w:eastAsia="Cambria"/>
                <w:color w:val="595959"/>
              </w:rPr>
            </w:pPr>
            <w:r>
              <w:rPr>
                <w:rFonts w:eastAsia="Cambria"/>
                <w:color w:val="595959"/>
              </w:rPr>
              <w:t>Supporting server hardware and software infrastructure</w:t>
            </w:r>
          </w:p>
          <w:p w14:paraId="2C825915" w14:textId="77777777" w:rsidR="00DD02DE" w:rsidRPr="00DD02DE" w:rsidRDefault="00DD02DE" w:rsidP="00DD02DE">
            <w:pPr>
              <w:numPr>
                <w:ilvl w:val="0"/>
                <w:numId w:val="15"/>
              </w:numPr>
              <w:spacing w:after="200" w:line="16" w:lineRule="atLeast"/>
              <w:jc w:val="both"/>
              <w:rPr>
                <w:rFonts w:eastAsia="Cambria"/>
                <w:color w:val="595959"/>
              </w:rPr>
            </w:pPr>
            <w:r>
              <w:rPr>
                <w:rFonts w:eastAsia="Cambria"/>
                <w:color w:val="595959"/>
              </w:rPr>
              <w:t>Support development and implementation of desktop and networking projects and new technology installations</w:t>
            </w:r>
          </w:p>
          <w:p w14:paraId="1FA047BB" w14:textId="77777777" w:rsidR="00DD02DE" w:rsidRPr="00DD02DE" w:rsidRDefault="00DD02DE" w:rsidP="00DD02DE">
            <w:pPr>
              <w:pStyle w:val="ResumeText"/>
            </w:pPr>
          </w:p>
          <w:p w14:paraId="62ECA740" w14:textId="77777777" w:rsidR="002C64C7" w:rsidRPr="002A3436" w:rsidRDefault="00D82298" w:rsidP="0020341D">
            <w:pPr>
              <w:pStyle w:val="Heading2"/>
              <w:outlineLvl w:val="1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TEchnical Support Network Ltd - </w:t>
            </w:r>
            <w:r w:rsidR="00BD1A47" w:rsidRPr="002A3436">
              <w:rPr>
                <w:i/>
                <w:sz w:val="22"/>
                <w:szCs w:val="22"/>
              </w:rPr>
              <w:t>It service and computer engineering</w:t>
            </w:r>
          </w:p>
          <w:p w14:paraId="2BD925AE" w14:textId="77777777" w:rsidR="00BD1A47" w:rsidRDefault="00BD1A47">
            <w:pPr>
              <w:pStyle w:val="ResumeText"/>
              <w:rPr>
                <w:sz w:val="22"/>
                <w:szCs w:val="22"/>
              </w:rPr>
            </w:pPr>
            <w:r w:rsidRPr="002A3436">
              <w:rPr>
                <w:sz w:val="22"/>
                <w:szCs w:val="22"/>
              </w:rPr>
              <w:t>04.2015 –</w:t>
            </w:r>
            <w:r w:rsidR="00D82298">
              <w:rPr>
                <w:sz w:val="22"/>
                <w:szCs w:val="22"/>
              </w:rPr>
              <w:t>1</w:t>
            </w:r>
            <w:r w:rsidR="00DD02DE">
              <w:rPr>
                <w:sz w:val="22"/>
                <w:szCs w:val="22"/>
              </w:rPr>
              <w:t>1</w:t>
            </w:r>
            <w:r w:rsidR="00D82298">
              <w:rPr>
                <w:sz w:val="22"/>
                <w:szCs w:val="22"/>
              </w:rPr>
              <w:t>.</w:t>
            </w:r>
            <w:r w:rsidR="00DD02DE">
              <w:rPr>
                <w:sz w:val="22"/>
                <w:szCs w:val="22"/>
              </w:rPr>
              <w:t>2016</w:t>
            </w:r>
          </w:p>
          <w:p w14:paraId="44875F79" w14:textId="77777777" w:rsidR="0020341D" w:rsidRPr="0020341D" w:rsidRDefault="0020341D" w:rsidP="00DD02DE">
            <w:pPr>
              <w:numPr>
                <w:ilvl w:val="0"/>
                <w:numId w:val="15"/>
              </w:numPr>
              <w:spacing w:after="200" w:line="192" w:lineRule="auto"/>
              <w:jc w:val="both"/>
              <w:rPr>
                <w:sz w:val="22"/>
                <w:szCs w:val="22"/>
              </w:rPr>
            </w:pPr>
            <w:r w:rsidRPr="0020341D">
              <w:rPr>
                <w:sz w:val="22"/>
                <w:szCs w:val="22"/>
              </w:rPr>
              <w:t>Technical support (Software-Hardware issues )</w:t>
            </w:r>
          </w:p>
          <w:p w14:paraId="186687F1" w14:textId="77777777" w:rsidR="0020341D" w:rsidRPr="0020341D" w:rsidRDefault="0020341D" w:rsidP="00DD02DE">
            <w:pPr>
              <w:numPr>
                <w:ilvl w:val="0"/>
                <w:numId w:val="15"/>
              </w:numPr>
              <w:spacing w:after="200" w:line="192" w:lineRule="auto"/>
              <w:jc w:val="both"/>
              <w:rPr>
                <w:sz w:val="22"/>
                <w:szCs w:val="22"/>
              </w:rPr>
            </w:pPr>
            <w:r w:rsidRPr="0020341D">
              <w:rPr>
                <w:sz w:val="22"/>
                <w:szCs w:val="22"/>
              </w:rPr>
              <w:t>Consulting on technical issues</w:t>
            </w:r>
          </w:p>
          <w:p w14:paraId="3079DA01" w14:textId="77777777" w:rsidR="0020341D" w:rsidRPr="0020341D" w:rsidRDefault="0020341D" w:rsidP="00DD02DE">
            <w:pPr>
              <w:numPr>
                <w:ilvl w:val="0"/>
                <w:numId w:val="15"/>
              </w:numPr>
              <w:spacing w:after="200" w:line="192" w:lineRule="auto"/>
              <w:jc w:val="both"/>
            </w:pPr>
            <w:r w:rsidRPr="0020341D">
              <w:rPr>
                <w:sz w:val="22"/>
                <w:szCs w:val="22"/>
              </w:rPr>
              <w:t>Call center support</w:t>
            </w:r>
          </w:p>
          <w:p w14:paraId="4DAD2DB5" w14:textId="77777777" w:rsidR="002C64C7" w:rsidRPr="002A3436" w:rsidRDefault="00BD1A47" w:rsidP="0020341D">
            <w:pPr>
              <w:pStyle w:val="Heading2"/>
              <w:outlineLvl w:val="1"/>
              <w:rPr>
                <w:i/>
                <w:sz w:val="22"/>
                <w:szCs w:val="22"/>
              </w:rPr>
            </w:pPr>
            <w:r w:rsidRPr="002A3436">
              <w:rPr>
                <w:sz w:val="22"/>
                <w:szCs w:val="22"/>
              </w:rPr>
              <w:t>BMW AUSTRIA BANK GmbH</w:t>
            </w:r>
            <w:r w:rsidR="00D82298">
              <w:rPr>
                <w:sz w:val="22"/>
                <w:szCs w:val="22"/>
              </w:rPr>
              <w:t xml:space="preserve"> - </w:t>
            </w:r>
            <w:r w:rsidR="008014C3" w:rsidRPr="002A3436">
              <w:rPr>
                <w:i/>
                <w:sz w:val="22"/>
                <w:szCs w:val="22"/>
              </w:rPr>
              <w:t>it ADMINISTRATOR</w:t>
            </w:r>
          </w:p>
          <w:p w14:paraId="07BF4E53" w14:textId="77777777" w:rsidR="002C64C7" w:rsidRDefault="0020341D" w:rsidP="0020341D">
            <w:pPr>
              <w:pStyle w:val="Resum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05.2012</w:t>
            </w:r>
            <w:r w:rsidR="008014C3" w:rsidRPr="002A3436">
              <w:rPr>
                <w:sz w:val="22"/>
                <w:szCs w:val="22"/>
              </w:rPr>
              <w:t>– 05.2013</w:t>
            </w:r>
          </w:p>
          <w:p w14:paraId="512C8A43" w14:textId="77777777" w:rsidR="0020341D" w:rsidRPr="00CB07CC" w:rsidRDefault="0020341D" w:rsidP="00CB07CC">
            <w:pPr>
              <w:numPr>
                <w:ilvl w:val="0"/>
                <w:numId w:val="15"/>
              </w:numPr>
              <w:spacing w:after="200" w:line="192" w:lineRule="auto"/>
              <w:jc w:val="both"/>
              <w:rPr>
                <w:sz w:val="22"/>
                <w:szCs w:val="22"/>
              </w:rPr>
            </w:pPr>
            <w:r w:rsidRPr="0020341D">
              <w:rPr>
                <w:sz w:val="22"/>
                <w:szCs w:val="22"/>
              </w:rPr>
              <w:t xml:space="preserve">Data base administrator </w:t>
            </w:r>
            <w:r w:rsidR="00CB07CC">
              <w:rPr>
                <w:sz w:val="22"/>
                <w:szCs w:val="22"/>
              </w:rPr>
              <w:t>and m</w:t>
            </w:r>
            <w:r w:rsidR="00CB07CC" w:rsidRPr="0020341D">
              <w:rPr>
                <w:sz w:val="22"/>
                <w:szCs w:val="22"/>
              </w:rPr>
              <w:t>onthly presentation of Data Base Repor</w:t>
            </w:r>
            <w:r w:rsidR="00CB07CC">
              <w:rPr>
                <w:sz w:val="22"/>
                <w:szCs w:val="22"/>
              </w:rPr>
              <w:t>t</w:t>
            </w:r>
          </w:p>
          <w:p w14:paraId="34C10A73" w14:textId="77777777" w:rsidR="00EB6A64" w:rsidRDefault="00EB6A64" w:rsidP="00DD02DE">
            <w:pPr>
              <w:numPr>
                <w:ilvl w:val="0"/>
                <w:numId w:val="15"/>
              </w:numPr>
              <w:spacing w:after="200" w:line="192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Application Engineer </w:t>
            </w:r>
          </w:p>
          <w:p w14:paraId="6CBABD02" w14:textId="77777777" w:rsidR="00F60C43" w:rsidRDefault="00F60C43" w:rsidP="00DD02DE">
            <w:pPr>
              <w:numPr>
                <w:ilvl w:val="0"/>
                <w:numId w:val="15"/>
              </w:numPr>
              <w:spacing w:after="200" w:line="192" w:lineRule="auto"/>
              <w:jc w:val="both"/>
              <w:rPr>
                <w:sz w:val="22"/>
                <w:szCs w:val="22"/>
              </w:rPr>
            </w:pPr>
            <w:r w:rsidRPr="00F60C43">
              <w:rPr>
                <w:sz w:val="22"/>
                <w:szCs w:val="22"/>
              </w:rPr>
              <w:t>Ensure incidents and requests are handled according to agreed procedures and ensure that documentation of the supported components is available</w:t>
            </w:r>
          </w:p>
          <w:p w14:paraId="52F1F0C2" w14:textId="77777777" w:rsidR="00F60C43" w:rsidRDefault="00F60C43" w:rsidP="00DD02DE">
            <w:pPr>
              <w:numPr>
                <w:ilvl w:val="0"/>
                <w:numId w:val="15"/>
              </w:numPr>
              <w:spacing w:after="200" w:line="192" w:lineRule="auto"/>
              <w:jc w:val="both"/>
              <w:rPr>
                <w:sz w:val="22"/>
                <w:szCs w:val="22"/>
              </w:rPr>
            </w:pPr>
            <w:r w:rsidRPr="00F60C43">
              <w:rPr>
                <w:sz w:val="22"/>
                <w:szCs w:val="22"/>
              </w:rPr>
              <w:t>Resolve issues and suggest innovative and tactical solutions providing detailed documentation explaining these recommendation</w:t>
            </w:r>
          </w:p>
          <w:p w14:paraId="26AE2635" w14:textId="77777777" w:rsidR="0020341D" w:rsidRPr="00CB07CC" w:rsidRDefault="00F60C43" w:rsidP="00CB07CC">
            <w:pPr>
              <w:numPr>
                <w:ilvl w:val="0"/>
                <w:numId w:val="15"/>
              </w:numPr>
              <w:spacing w:after="200" w:line="192" w:lineRule="auto"/>
              <w:jc w:val="both"/>
              <w:rPr>
                <w:sz w:val="22"/>
                <w:szCs w:val="22"/>
              </w:rPr>
            </w:pPr>
            <w:r w:rsidRPr="00F60C43">
              <w:rPr>
                <w:sz w:val="22"/>
                <w:szCs w:val="22"/>
              </w:rPr>
              <w:t>Identify and resolve problems, working closely with the necessary stakeholders (technology/business)</w:t>
            </w:r>
          </w:p>
          <w:p w14:paraId="01FC9008" w14:textId="77777777" w:rsidR="008014C3" w:rsidRPr="002A3436" w:rsidRDefault="008014C3" w:rsidP="0020341D">
            <w:pPr>
              <w:pStyle w:val="Heading2"/>
              <w:outlineLvl w:val="1"/>
              <w:rPr>
                <w:i/>
                <w:sz w:val="22"/>
                <w:szCs w:val="22"/>
              </w:rPr>
            </w:pPr>
            <w:r w:rsidRPr="002A3436">
              <w:rPr>
                <w:sz w:val="22"/>
                <w:szCs w:val="22"/>
              </w:rPr>
              <w:lastRenderedPageBreak/>
              <w:t xml:space="preserve">Fnac fmb s.a, </w:t>
            </w:r>
            <w:r w:rsidR="00D82298">
              <w:rPr>
                <w:i/>
                <w:sz w:val="22"/>
                <w:szCs w:val="22"/>
              </w:rPr>
              <w:t>After sales -</w:t>
            </w:r>
            <w:r w:rsidRPr="002A3436">
              <w:rPr>
                <w:i/>
                <w:sz w:val="22"/>
                <w:szCs w:val="22"/>
              </w:rPr>
              <w:t xml:space="preserve"> Technical support </w:t>
            </w:r>
          </w:p>
          <w:p w14:paraId="512E2F0A" w14:textId="77777777" w:rsidR="008014C3" w:rsidRDefault="008014C3" w:rsidP="008014C3">
            <w:pPr>
              <w:pStyle w:val="ResumeText"/>
              <w:rPr>
                <w:caps/>
                <w:sz w:val="22"/>
                <w:szCs w:val="22"/>
              </w:rPr>
            </w:pPr>
            <w:r w:rsidRPr="002A3436">
              <w:rPr>
                <w:caps/>
                <w:sz w:val="22"/>
                <w:szCs w:val="22"/>
              </w:rPr>
              <w:t>10.2009 – 03.2010</w:t>
            </w:r>
          </w:p>
          <w:p w14:paraId="73CF6BF2" w14:textId="77777777" w:rsidR="0020341D" w:rsidRPr="0020341D" w:rsidRDefault="0020341D" w:rsidP="00DD02DE">
            <w:pPr>
              <w:numPr>
                <w:ilvl w:val="0"/>
                <w:numId w:val="15"/>
              </w:numPr>
              <w:spacing w:after="200" w:line="192" w:lineRule="auto"/>
              <w:jc w:val="both"/>
              <w:rPr>
                <w:sz w:val="22"/>
                <w:szCs w:val="22"/>
              </w:rPr>
            </w:pPr>
            <w:r w:rsidRPr="0020341D">
              <w:rPr>
                <w:sz w:val="22"/>
                <w:szCs w:val="22"/>
              </w:rPr>
              <w:t xml:space="preserve">Costumer support </w:t>
            </w:r>
          </w:p>
          <w:p w14:paraId="776D2789" w14:textId="77777777" w:rsidR="0020341D" w:rsidRPr="0020341D" w:rsidRDefault="0020341D" w:rsidP="00DD02DE">
            <w:pPr>
              <w:numPr>
                <w:ilvl w:val="0"/>
                <w:numId w:val="15"/>
              </w:numPr>
              <w:spacing w:after="200" w:line="192" w:lineRule="auto"/>
              <w:jc w:val="both"/>
              <w:rPr>
                <w:sz w:val="22"/>
                <w:szCs w:val="22"/>
              </w:rPr>
            </w:pPr>
            <w:r w:rsidRPr="0020341D">
              <w:rPr>
                <w:sz w:val="22"/>
                <w:szCs w:val="22"/>
              </w:rPr>
              <w:t xml:space="preserve">Technical support </w:t>
            </w:r>
          </w:p>
          <w:p w14:paraId="3192A017" w14:textId="77777777" w:rsidR="0020341D" w:rsidRPr="0020341D" w:rsidRDefault="0020341D" w:rsidP="00DD02DE">
            <w:pPr>
              <w:numPr>
                <w:ilvl w:val="0"/>
                <w:numId w:val="15"/>
              </w:numPr>
              <w:spacing w:after="200" w:line="192" w:lineRule="auto"/>
              <w:jc w:val="both"/>
            </w:pPr>
            <w:r w:rsidRPr="0020341D">
              <w:rPr>
                <w:sz w:val="22"/>
                <w:szCs w:val="22"/>
              </w:rPr>
              <w:t>Call center support</w:t>
            </w:r>
            <w:r w:rsidRPr="0020341D">
              <w:t xml:space="preserve"> </w:t>
            </w:r>
          </w:p>
        </w:tc>
      </w:tr>
      <w:tr w:rsidR="00DD02DE" w14:paraId="3BE6EE8C" w14:textId="77777777" w:rsidTr="00DD02DE">
        <w:trPr>
          <w:trHeight w:val="1958"/>
        </w:trPr>
        <w:tc>
          <w:tcPr>
            <w:tcW w:w="2255" w:type="dxa"/>
            <w:tcMar>
              <w:right w:w="475" w:type="dxa"/>
            </w:tcMar>
          </w:tcPr>
          <w:p w14:paraId="679E8ACD" w14:textId="77777777" w:rsidR="00DD02DE" w:rsidRPr="00444511" w:rsidRDefault="00DD02DE" w:rsidP="00BD1A47">
            <w:pPr>
              <w:pStyle w:val="Heading1"/>
              <w:jc w:val="left"/>
              <w:outlineLvl w:val="0"/>
              <w:rPr>
                <w:b/>
              </w:rPr>
            </w:pPr>
            <w:r w:rsidRPr="00444511">
              <w:rPr>
                <w:b/>
              </w:rPr>
              <w:lastRenderedPageBreak/>
              <w:t>Education</w:t>
            </w:r>
          </w:p>
        </w:tc>
        <w:tc>
          <w:tcPr>
            <w:tcW w:w="8600" w:type="dxa"/>
          </w:tcPr>
          <w:p w14:paraId="483FB942" w14:textId="77777777" w:rsidR="00DD02DE" w:rsidRPr="00C26B73" w:rsidRDefault="00DD02DE" w:rsidP="008014C3">
            <w:pPr>
              <w:pStyle w:val="Heading2"/>
              <w:numPr>
                <w:ilvl w:val="0"/>
                <w:numId w:val="3"/>
              </w:numPr>
              <w:outlineLvl w:val="1"/>
              <w:rPr>
                <w:b w:val="0"/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university of </w:t>
            </w:r>
            <w:r w:rsidRPr="002A3436">
              <w:rPr>
                <w:sz w:val="22"/>
                <w:szCs w:val="22"/>
              </w:rPr>
              <w:t>technological educational institute of piraeus</w:t>
            </w:r>
            <w:r w:rsidR="00EB6A64">
              <w:rPr>
                <w:sz w:val="22"/>
                <w:szCs w:val="22"/>
              </w:rPr>
              <w:t xml:space="preserve"> – Greece </w:t>
            </w:r>
            <w:r w:rsidRPr="00C26B73">
              <w:rPr>
                <w:b w:val="0"/>
                <w:i/>
                <w:sz w:val="22"/>
                <w:szCs w:val="22"/>
              </w:rPr>
              <w:t>COMPUTER ENGINEERING</w:t>
            </w:r>
          </w:p>
          <w:p w14:paraId="4FB2EA33" w14:textId="77777777" w:rsidR="00EB6A64" w:rsidRPr="00EB6A64" w:rsidRDefault="00DD02DE" w:rsidP="00EB6A64">
            <w:pPr>
              <w:pStyle w:val="Heading2"/>
              <w:numPr>
                <w:ilvl w:val="0"/>
                <w:numId w:val="3"/>
              </w:numPr>
              <w:outlineLvl w:val="1"/>
              <w:rPr>
                <w:b w:val="0"/>
                <w:i/>
                <w:sz w:val="22"/>
                <w:szCs w:val="22"/>
              </w:rPr>
            </w:pPr>
            <w:r w:rsidRPr="002A3436">
              <w:rPr>
                <w:sz w:val="22"/>
                <w:szCs w:val="22"/>
              </w:rPr>
              <w:t xml:space="preserve">CISCO CERTIFICATE, </w:t>
            </w:r>
            <w:r w:rsidRPr="00C26B73">
              <w:rPr>
                <w:b w:val="0"/>
                <w:i/>
                <w:sz w:val="22"/>
                <w:szCs w:val="22"/>
              </w:rPr>
              <w:t>CCNA</w:t>
            </w:r>
            <w:r w:rsidR="00EB6A64">
              <w:rPr>
                <w:b w:val="0"/>
                <w:i/>
                <w:sz w:val="22"/>
                <w:szCs w:val="22"/>
              </w:rPr>
              <w:t xml:space="preserve"> R&amp;S</w:t>
            </w:r>
          </w:p>
          <w:p w14:paraId="1DCF7C79" w14:textId="77777777" w:rsidR="00DD02DE" w:rsidRDefault="00DD02DE" w:rsidP="00EB6A64">
            <w:pPr>
              <w:pStyle w:val="Heading2"/>
              <w:numPr>
                <w:ilvl w:val="0"/>
                <w:numId w:val="3"/>
              </w:numPr>
              <w:outlineLvl w:val="1"/>
              <w:rPr>
                <w:sz w:val="22"/>
                <w:szCs w:val="22"/>
              </w:rPr>
            </w:pPr>
            <w:r w:rsidRPr="002A3436">
              <w:rPr>
                <w:sz w:val="22"/>
                <w:szCs w:val="22"/>
              </w:rPr>
              <w:t xml:space="preserve">GERMAN LANGUAGE, </w:t>
            </w:r>
            <w:r w:rsidRPr="00C26B73">
              <w:rPr>
                <w:b w:val="0"/>
                <w:i/>
                <w:sz w:val="22"/>
                <w:szCs w:val="22"/>
              </w:rPr>
              <w:t>COETHE ZERTIFIKAT B1</w:t>
            </w:r>
          </w:p>
        </w:tc>
      </w:tr>
      <w:tr w:rsidR="00DD02DE" w14:paraId="00FA1713" w14:textId="77777777" w:rsidTr="00DD02DE">
        <w:trPr>
          <w:trHeight w:val="979"/>
        </w:trPr>
        <w:tc>
          <w:tcPr>
            <w:tcW w:w="2255" w:type="dxa"/>
            <w:tcMar>
              <w:right w:w="475" w:type="dxa"/>
            </w:tcMar>
          </w:tcPr>
          <w:p w14:paraId="255A3A5E" w14:textId="77777777" w:rsidR="00DD02DE" w:rsidRPr="00444511" w:rsidRDefault="00DD02DE" w:rsidP="008014C3">
            <w:pPr>
              <w:pStyle w:val="Heading1"/>
              <w:jc w:val="left"/>
              <w:outlineLvl w:val="0"/>
              <w:rPr>
                <w:b/>
              </w:rPr>
            </w:pPr>
            <w:r w:rsidRPr="00444511">
              <w:rPr>
                <w:b/>
              </w:rPr>
              <w:t>SEMINARS</w:t>
            </w:r>
          </w:p>
        </w:tc>
        <w:tc>
          <w:tcPr>
            <w:tcW w:w="8600" w:type="dxa"/>
          </w:tcPr>
          <w:p w14:paraId="117DE2E5" w14:textId="77777777" w:rsidR="00DD02DE" w:rsidRPr="002A3436" w:rsidRDefault="00DD02DE" w:rsidP="00444511">
            <w:pPr>
              <w:pStyle w:val="ResumeText"/>
              <w:numPr>
                <w:ilvl w:val="0"/>
                <w:numId w:val="13"/>
              </w:numPr>
              <w:spacing w:line="192" w:lineRule="auto"/>
              <w:ind w:left="714" w:hanging="357"/>
              <w:rPr>
                <w:sz w:val="22"/>
                <w:szCs w:val="22"/>
              </w:rPr>
            </w:pPr>
            <w:r w:rsidRPr="002A3436">
              <w:rPr>
                <w:sz w:val="22"/>
                <w:szCs w:val="22"/>
              </w:rPr>
              <w:t>Pervasive computing technologies &amp; RFID Systems in practice</w:t>
            </w:r>
          </w:p>
          <w:p w14:paraId="25762E41" w14:textId="77777777" w:rsidR="00DD02DE" w:rsidRPr="002A3436" w:rsidRDefault="00DD02DE" w:rsidP="00444511">
            <w:pPr>
              <w:pStyle w:val="ResumeText"/>
              <w:numPr>
                <w:ilvl w:val="0"/>
                <w:numId w:val="13"/>
              </w:numPr>
              <w:spacing w:line="192" w:lineRule="auto"/>
              <w:ind w:left="714" w:hanging="357"/>
              <w:rPr>
                <w:sz w:val="22"/>
                <w:szCs w:val="22"/>
              </w:rPr>
            </w:pPr>
            <w:r w:rsidRPr="002A3436">
              <w:rPr>
                <w:sz w:val="22"/>
                <w:szCs w:val="22"/>
              </w:rPr>
              <w:t>Next Generation Networks</w:t>
            </w:r>
          </w:p>
          <w:p w14:paraId="41D93CE5" w14:textId="77777777" w:rsidR="00DD02DE" w:rsidRPr="002A3436" w:rsidRDefault="00197F2A" w:rsidP="00444511">
            <w:pPr>
              <w:pStyle w:val="ResumeText"/>
              <w:numPr>
                <w:ilvl w:val="0"/>
                <w:numId w:val="13"/>
              </w:numPr>
              <w:spacing w:line="192" w:lineRule="auto"/>
              <w:ind w:left="714" w:hanging="357"/>
              <w:rPr>
                <w:sz w:val="22"/>
                <w:szCs w:val="22"/>
              </w:rPr>
            </w:pPr>
            <w:hyperlink r:id="rId11">
              <w:r w:rsidR="00DD02DE" w:rsidRPr="002A3436">
                <w:rPr>
                  <w:sz w:val="22"/>
                  <w:szCs w:val="22"/>
                </w:rPr>
                <w:t>Azure Networking Fundamentals for IT Pros</w:t>
              </w:r>
            </w:hyperlink>
            <w:hyperlink r:id="rId12">
              <w:r w:rsidR="00DD02DE" w:rsidRPr="002A3436">
                <w:rPr>
                  <w:sz w:val="22"/>
                  <w:szCs w:val="22"/>
                </w:rPr>
                <w:t xml:space="preserve"> </w:t>
              </w:r>
            </w:hyperlink>
          </w:p>
          <w:p w14:paraId="4601E965" w14:textId="77777777" w:rsidR="001F2771" w:rsidRDefault="00DD02DE" w:rsidP="001F2771">
            <w:pPr>
              <w:pStyle w:val="Heading2"/>
              <w:numPr>
                <w:ilvl w:val="0"/>
                <w:numId w:val="3"/>
              </w:numPr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2"/>
                <w:szCs w:val="22"/>
                <w14:ligatures w14:val="none"/>
              </w:rPr>
            </w:pPr>
            <w:r w:rsidRPr="001F2771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2"/>
                <w:szCs w:val="22"/>
                <w14:ligatures w14:val="none"/>
              </w:rPr>
              <w:t>Multi-device, Cross-platform Development</w:t>
            </w:r>
          </w:p>
          <w:p w14:paraId="5263971D" w14:textId="77777777" w:rsidR="00EB6A64" w:rsidRDefault="00EB6A64" w:rsidP="00EB6A64">
            <w:pPr>
              <w:pStyle w:val="ResumeTex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EB6A64">
              <w:rPr>
                <w:sz w:val="22"/>
                <w:szCs w:val="22"/>
              </w:rPr>
              <w:t xml:space="preserve">Signature Service </w:t>
            </w:r>
          </w:p>
          <w:p w14:paraId="51A9220E" w14:textId="77777777" w:rsidR="00EB6A64" w:rsidRPr="00EB6A64" w:rsidRDefault="00EB6A64" w:rsidP="00EB6A64">
            <w:pPr>
              <w:pStyle w:val="ResumeTex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Symantec Security Awareness ADVOCATE </w:t>
            </w:r>
          </w:p>
          <w:p w14:paraId="608C49DA" w14:textId="77777777" w:rsidR="00EB6A64" w:rsidRPr="00EB6A64" w:rsidRDefault="00EB6A64" w:rsidP="00EB6A64">
            <w:pPr>
              <w:pStyle w:val="ResumeText"/>
            </w:pPr>
          </w:p>
        </w:tc>
      </w:tr>
      <w:tr w:rsidR="00DD02DE" w14:paraId="22300490" w14:textId="77777777" w:rsidTr="00DD02DE">
        <w:trPr>
          <w:trHeight w:val="1411"/>
        </w:trPr>
        <w:tc>
          <w:tcPr>
            <w:tcW w:w="2255" w:type="dxa"/>
            <w:tcMar>
              <w:right w:w="475" w:type="dxa"/>
            </w:tcMar>
          </w:tcPr>
          <w:p w14:paraId="1553F671" w14:textId="77777777" w:rsidR="00DD02DE" w:rsidRPr="00444511" w:rsidRDefault="00DD02DE" w:rsidP="003A79B1">
            <w:pPr>
              <w:pStyle w:val="Heading1"/>
              <w:jc w:val="left"/>
              <w:outlineLvl w:val="0"/>
              <w:rPr>
                <w:b/>
              </w:rPr>
            </w:pPr>
            <w:r w:rsidRPr="00444511">
              <w:rPr>
                <w:b/>
              </w:rPr>
              <w:t xml:space="preserve">Interests </w:t>
            </w:r>
          </w:p>
        </w:tc>
        <w:tc>
          <w:tcPr>
            <w:tcW w:w="8600" w:type="dxa"/>
          </w:tcPr>
          <w:p w14:paraId="51220BEB" w14:textId="77777777" w:rsidR="00DD02DE" w:rsidRPr="002A3436" w:rsidRDefault="00DD02DE" w:rsidP="00444511">
            <w:pPr>
              <w:pStyle w:val="ResumeText"/>
              <w:numPr>
                <w:ilvl w:val="0"/>
                <w:numId w:val="13"/>
              </w:numPr>
              <w:spacing w:line="192" w:lineRule="auto"/>
              <w:ind w:left="714" w:hanging="357"/>
              <w:rPr>
                <w:sz w:val="22"/>
                <w:szCs w:val="22"/>
              </w:rPr>
            </w:pPr>
            <w:r w:rsidRPr="002A3436">
              <w:rPr>
                <w:sz w:val="22"/>
                <w:szCs w:val="22"/>
              </w:rPr>
              <w:t xml:space="preserve">Music, Cinema, Travels, Photography, Sea Sports, </w:t>
            </w:r>
            <w:r>
              <w:rPr>
                <w:sz w:val="22"/>
                <w:szCs w:val="22"/>
              </w:rPr>
              <w:t>Painting</w:t>
            </w:r>
          </w:p>
        </w:tc>
      </w:tr>
      <w:tr w:rsidR="00DD02DE" w14:paraId="7A4BD02D" w14:textId="77777777" w:rsidTr="00DD02DE">
        <w:trPr>
          <w:trHeight w:val="525"/>
        </w:trPr>
        <w:tc>
          <w:tcPr>
            <w:tcW w:w="2255" w:type="dxa"/>
            <w:tcMar>
              <w:right w:w="475" w:type="dxa"/>
            </w:tcMar>
          </w:tcPr>
          <w:p w14:paraId="272BBD5D" w14:textId="77777777" w:rsidR="00DD02DE" w:rsidRPr="00444511" w:rsidRDefault="00DD02DE" w:rsidP="00C26B73">
            <w:pPr>
              <w:pStyle w:val="Heading1"/>
              <w:jc w:val="left"/>
              <w:outlineLvl w:val="0"/>
              <w:rPr>
                <w:b/>
              </w:rPr>
            </w:pPr>
            <w:r w:rsidRPr="00444511">
              <w:rPr>
                <w:b/>
              </w:rPr>
              <w:t>References</w:t>
            </w:r>
            <w:r w:rsidRPr="00444511">
              <w:rPr>
                <w:b/>
                <w:i/>
              </w:rPr>
              <w:t xml:space="preserve"> </w:t>
            </w:r>
          </w:p>
        </w:tc>
        <w:tc>
          <w:tcPr>
            <w:tcW w:w="8600" w:type="dxa"/>
          </w:tcPr>
          <w:p w14:paraId="540C6357" w14:textId="77777777" w:rsidR="00DD02DE" w:rsidRPr="002A3436" w:rsidRDefault="00DD02DE" w:rsidP="00C26B73">
            <w:pPr>
              <w:pStyle w:val="Resum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444511">
              <w:rPr>
                <w:sz w:val="22"/>
                <w:szCs w:val="22"/>
              </w:rPr>
              <w:t>vailable upon request</w:t>
            </w:r>
          </w:p>
        </w:tc>
      </w:tr>
      <w:tr w:rsidR="00DD02DE" w14:paraId="1C7383EC" w14:textId="77777777" w:rsidTr="00DD02DE">
        <w:trPr>
          <w:trHeight w:val="676"/>
        </w:trPr>
        <w:tc>
          <w:tcPr>
            <w:tcW w:w="2255" w:type="dxa"/>
            <w:tcMar>
              <w:right w:w="475" w:type="dxa"/>
            </w:tcMar>
          </w:tcPr>
          <w:p w14:paraId="497E4ACE" w14:textId="77777777" w:rsidR="00DD02DE" w:rsidRPr="00444511" w:rsidRDefault="00DD02DE" w:rsidP="00C26B73">
            <w:pPr>
              <w:pStyle w:val="Heading1"/>
              <w:jc w:val="left"/>
              <w:outlineLvl w:val="0"/>
              <w:rPr>
                <w:b/>
              </w:rPr>
            </w:pPr>
          </w:p>
        </w:tc>
        <w:tc>
          <w:tcPr>
            <w:tcW w:w="8600" w:type="dxa"/>
          </w:tcPr>
          <w:p w14:paraId="0D088F70" w14:textId="77777777" w:rsidR="00DD02DE" w:rsidRPr="002A3436" w:rsidRDefault="00DD02DE" w:rsidP="00444511">
            <w:pPr>
              <w:pStyle w:val="ResumeText"/>
              <w:spacing w:line="192" w:lineRule="auto"/>
              <w:rPr>
                <w:sz w:val="22"/>
                <w:szCs w:val="22"/>
              </w:rPr>
            </w:pPr>
          </w:p>
        </w:tc>
      </w:tr>
    </w:tbl>
    <w:p w14:paraId="1698AC1C" w14:textId="77777777" w:rsidR="003A79B1" w:rsidRDefault="003A79B1" w:rsidP="003A79B1"/>
    <w:p w14:paraId="7A0F6A90" w14:textId="77777777" w:rsidR="002C64C7" w:rsidRPr="003A79B1" w:rsidRDefault="002C64C7" w:rsidP="003A79B1"/>
    <w:sectPr w:rsidR="002C64C7" w:rsidRPr="003A79B1" w:rsidSect="002A3436">
      <w:footerReference w:type="default" r:id="rId13"/>
      <w:pgSz w:w="12240" w:h="15840" w:code="1"/>
      <w:pgMar w:top="567" w:right="567" w:bottom="567" w:left="56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779A4" w14:textId="77777777" w:rsidR="00197F2A" w:rsidRDefault="00197F2A">
      <w:pPr>
        <w:spacing w:after="0" w:line="240" w:lineRule="auto"/>
      </w:pPr>
      <w:r>
        <w:separator/>
      </w:r>
    </w:p>
  </w:endnote>
  <w:endnote w:type="continuationSeparator" w:id="0">
    <w:p w14:paraId="2D96343B" w14:textId="77777777" w:rsidR="00197F2A" w:rsidRDefault="0019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F3B93" w14:textId="77777777" w:rsidR="002C64C7" w:rsidRDefault="00444511">
    <w:pPr>
      <w:pStyle w:val="Footer"/>
    </w:pPr>
    <w:r>
      <w:t>CV ELIDJON DEDE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7F4BA" w14:textId="77777777" w:rsidR="00197F2A" w:rsidRDefault="00197F2A">
      <w:pPr>
        <w:spacing w:after="0" w:line="240" w:lineRule="auto"/>
      </w:pPr>
      <w:r>
        <w:separator/>
      </w:r>
    </w:p>
  </w:footnote>
  <w:footnote w:type="continuationSeparator" w:id="0">
    <w:p w14:paraId="6B54EC23" w14:textId="77777777" w:rsidR="00197F2A" w:rsidRDefault="00197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E57ED3"/>
    <w:multiLevelType w:val="hybridMultilevel"/>
    <w:tmpl w:val="89645536"/>
    <w:lvl w:ilvl="0" w:tplc="0408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2">
    <w:nsid w:val="16F43D33"/>
    <w:multiLevelType w:val="hybridMultilevel"/>
    <w:tmpl w:val="066E1CF6"/>
    <w:lvl w:ilvl="0" w:tplc="0408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">
    <w:nsid w:val="1B316C89"/>
    <w:multiLevelType w:val="hybridMultilevel"/>
    <w:tmpl w:val="3B4662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82332"/>
    <w:multiLevelType w:val="hybridMultilevel"/>
    <w:tmpl w:val="D7BE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63271"/>
    <w:multiLevelType w:val="hybridMultilevel"/>
    <w:tmpl w:val="BF5EE9C6"/>
    <w:lvl w:ilvl="0" w:tplc="0408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6">
    <w:nsid w:val="1EEC75EE"/>
    <w:multiLevelType w:val="hybridMultilevel"/>
    <w:tmpl w:val="ED64A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36096"/>
    <w:multiLevelType w:val="hybridMultilevel"/>
    <w:tmpl w:val="CF78AC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812D5"/>
    <w:multiLevelType w:val="hybridMultilevel"/>
    <w:tmpl w:val="4588F886"/>
    <w:lvl w:ilvl="0" w:tplc="0408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9">
    <w:nsid w:val="34334DC0"/>
    <w:multiLevelType w:val="hybridMultilevel"/>
    <w:tmpl w:val="2DA8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12878"/>
    <w:multiLevelType w:val="hybridMultilevel"/>
    <w:tmpl w:val="7ED053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A366D"/>
    <w:multiLevelType w:val="hybridMultilevel"/>
    <w:tmpl w:val="52BA07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B3362C"/>
    <w:multiLevelType w:val="hybridMultilevel"/>
    <w:tmpl w:val="D66C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D2AC1"/>
    <w:multiLevelType w:val="hybridMultilevel"/>
    <w:tmpl w:val="A7CAA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015CE8"/>
    <w:multiLevelType w:val="hybridMultilevel"/>
    <w:tmpl w:val="FA6210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77CF6"/>
    <w:multiLevelType w:val="multilevel"/>
    <w:tmpl w:val="6FF472FE"/>
    <w:lvl w:ilvl="0">
      <w:start w:val="5"/>
      <w:numFmt w:val="decimalZero"/>
      <w:lvlText w:val="%1"/>
      <w:lvlJc w:val="left"/>
      <w:pPr>
        <w:ind w:left="765" w:hanging="765"/>
      </w:pPr>
      <w:rPr>
        <w:rFonts w:hint="default"/>
      </w:rPr>
    </w:lvl>
    <w:lvl w:ilvl="1">
      <w:start w:val="2012"/>
      <w:numFmt w:val="decimal"/>
      <w:lvlText w:val="%1.%2"/>
      <w:lvlJc w:val="left"/>
      <w:pPr>
        <w:ind w:left="154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8"/>
  </w:num>
  <w:num w:numId="5">
    <w:abstractNumId w:val="2"/>
  </w:num>
  <w:num w:numId="6">
    <w:abstractNumId w:val="11"/>
  </w:num>
  <w:num w:numId="7">
    <w:abstractNumId w:val="0"/>
  </w:num>
  <w:num w:numId="8">
    <w:abstractNumId w:val="1"/>
  </w:num>
  <w:num w:numId="9">
    <w:abstractNumId w:val="7"/>
  </w:num>
  <w:num w:numId="10">
    <w:abstractNumId w:val="15"/>
  </w:num>
  <w:num w:numId="11">
    <w:abstractNumId w:val="6"/>
  </w:num>
  <w:num w:numId="12">
    <w:abstractNumId w:val="14"/>
  </w:num>
  <w:num w:numId="13">
    <w:abstractNumId w:val="3"/>
  </w:num>
  <w:num w:numId="14">
    <w:abstractNumId w:val="9"/>
  </w:num>
  <w:num w:numId="15">
    <w:abstractNumId w:val="12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47"/>
    <w:rsid w:val="00090019"/>
    <w:rsid w:val="000D0047"/>
    <w:rsid w:val="001062FB"/>
    <w:rsid w:val="00137C24"/>
    <w:rsid w:val="00197F2A"/>
    <w:rsid w:val="001F2771"/>
    <w:rsid w:val="0020341D"/>
    <w:rsid w:val="002A3436"/>
    <w:rsid w:val="002C64C7"/>
    <w:rsid w:val="00312C93"/>
    <w:rsid w:val="00332A5A"/>
    <w:rsid w:val="003A79B1"/>
    <w:rsid w:val="00444511"/>
    <w:rsid w:val="004521E9"/>
    <w:rsid w:val="004579BD"/>
    <w:rsid w:val="00513A36"/>
    <w:rsid w:val="0057059D"/>
    <w:rsid w:val="005B6444"/>
    <w:rsid w:val="008014C3"/>
    <w:rsid w:val="00867533"/>
    <w:rsid w:val="008D4DFE"/>
    <w:rsid w:val="009637B2"/>
    <w:rsid w:val="00B23D19"/>
    <w:rsid w:val="00B4720F"/>
    <w:rsid w:val="00BD1A47"/>
    <w:rsid w:val="00C03098"/>
    <w:rsid w:val="00C26B73"/>
    <w:rsid w:val="00CB07CC"/>
    <w:rsid w:val="00D44442"/>
    <w:rsid w:val="00D82298"/>
    <w:rsid w:val="00DD02DE"/>
    <w:rsid w:val="00E66753"/>
    <w:rsid w:val="00EB6A64"/>
    <w:rsid w:val="00F60C43"/>
    <w:rsid w:val="00FA6EE7"/>
    <w:rsid w:val="00FB1770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E2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Company">
    <w:name w:val="Company"/>
    <w:basedOn w:val="Normal"/>
    <w:link w:val="CompanyChar"/>
    <w:qFormat/>
    <w:rsid w:val="00BD1A47"/>
    <w:pPr>
      <w:tabs>
        <w:tab w:val="left" w:pos="2410"/>
      </w:tabs>
      <w:autoSpaceDE w:val="0"/>
      <w:autoSpaceDN w:val="0"/>
      <w:spacing w:after="0" w:line="220" w:lineRule="atLeast"/>
      <w:ind w:left="2410" w:hanging="2410"/>
    </w:pPr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CompanyChar">
    <w:name w:val="Company Char"/>
    <w:link w:val="Company"/>
    <w:rsid w:val="00BD1A47"/>
    <w:rPr>
      <w:rFonts w:ascii="Arial" w:eastAsia="Times New Roman" w:hAnsi="Arial" w:cs="Arial"/>
      <w:b/>
      <w:caps/>
      <w:spacing w:val="10"/>
      <w:lang w:val="de-CH" w:eastAsia="de-DE"/>
    </w:rPr>
  </w:style>
  <w:style w:type="paragraph" w:customStyle="1" w:styleId="Position">
    <w:name w:val="Position"/>
    <w:basedOn w:val="Normal"/>
    <w:qFormat/>
    <w:rsid w:val="008014C3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ascii="Arial" w:eastAsia="Times New Roman" w:hAnsi="Arial" w:cs="Arial"/>
      <w:b/>
      <w:color w:val="808080"/>
      <w:lang w:val="de-CH" w:eastAsia="de-DE"/>
    </w:rPr>
  </w:style>
  <w:style w:type="paragraph" w:customStyle="1" w:styleId="Dates">
    <w:name w:val="Dates"/>
    <w:basedOn w:val="Normal"/>
    <w:link w:val="DatesChar"/>
    <w:qFormat/>
    <w:rsid w:val="008014C3"/>
    <w:pPr>
      <w:tabs>
        <w:tab w:val="left" w:pos="2410"/>
      </w:tabs>
      <w:autoSpaceDE w:val="0"/>
      <w:autoSpaceDN w:val="0"/>
      <w:spacing w:after="0"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link w:val="Dates"/>
    <w:rsid w:val="008014C3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styleId="ListParagraph">
    <w:name w:val="List Paragraph"/>
    <w:basedOn w:val="Normal"/>
    <w:uiPriority w:val="34"/>
    <w:qFormat/>
    <w:rsid w:val="0020341D"/>
    <w:pPr>
      <w:numPr>
        <w:numId w:val="7"/>
      </w:numPr>
      <w:tabs>
        <w:tab w:val="clear" w:pos="2517"/>
        <w:tab w:val="left" w:pos="2410"/>
      </w:tabs>
      <w:autoSpaceDE w:val="0"/>
      <w:autoSpaceDN w:val="0"/>
      <w:spacing w:after="0" w:line="240" w:lineRule="auto"/>
      <w:ind w:left="2700" w:hanging="264"/>
    </w:pPr>
    <w:rPr>
      <w:rFonts w:ascii="Arial" w:eastAsia="Times New Roman" w:hAnsi="Arial" w:cs="Arial"/>
      <w:lang w:val="de-CH" w:eastAsia="de-DE"/>
    </w:rPr>
  </w:style>
  <w:style w:type="character" w:styleId="Hyperlink">
    <w:name w:val="Hyperlink"/>
    <w:basedOn w:val="DefaultParagraphFont"/>
    <w:uiPriority w:val="99"/>
    <w:unhideWhenUsed/>
    <w:rsid w:val="00C26B73"/>
    <w:rPr>
      <w:color w:val="646464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Company">
    <w:name w:val="Company"/>
    <w:basedOn w:val="Normal"/>
    <w:link w:val="CompanyChar"/>
    <w:qFormat/>
    <w:rsid w:val="00BD1A47"/>
    <w:pPr>
      <w:tabs>
        <w:tab w:val="left" w:pos="2410"/>
      </w:tabs>
      <w:autoSpaceDE w:val="0"/>
      <w:autoSpaceDN w:val="0"/>
      <w:spacing w:after="0" w:line="220" w:lineRule="atLeast"/>
      <w:ind w:left="2410" w:hanging="2410"/>
    </w:pPr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CompanyChar">
    <w:name w:val="Company Char"/>
    <w:link w:val="Company"/>
    <w:rsid w:val="00BD1A47"/>
    <w:rPr>
      <w:rFonts w:ascii="Arial" w:eastAsia="Times New Roman" w:hAnsi="Arial" w:cs="Arial"/>
      <w:b/>
      <w:caps/>
      <w:spacing w:val="10"/>
      <w:lang w:val="de-CH" w:eastAsia="de-DE"/>
    </w:rPr>
  </w:style>
  <w:style w:type="paragraph" w:customStyle="1" w:styleId="Position">
    <w:name w:val="Position"/>
    <w:basedOn w:val="Normal"/>
    <w:qFormat/>
    <w:rsid w:val="008014C3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ascii="Arial" w:eastAsia="Times New Roman" w:hAnsi="Arial" w:cs="Arial"/>
      <w:b/>
      <w:color w:val="808080"/>
      <w:lang w:val="de-CH" w:eastAsia="de-DE"/>
    </w:rPr>
  </w:style>
  <w:style w:type="paragraph" w:customStyle="1" w:styleId="Dates">
    <w:name w:val="Dates"/>
    <w:basedOn w:val="Normal"/>
    <w:link w:val="DatesChar"/>
    <w:qFormat/>
    <w:rsid w:val="008014C3"/>
    <w:pPr>
      <w:tabs>
        <w:tab w:val="left" w:pos="2410"/>
      </w:tabs>
      <w:autoSpaceDE w:val="0"/>
      <w:autoSpaceDN w:val="0"/>
      <w:spacing w:after="0"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link w:val="Dates"/>
    <w:rsid w:val="008014C3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styleId="ListParagraph">
    <w:name w:val="List Paragraph"/>
    <w:basedOn w:val="Normal"/>
    <w:uiPriority w:val="34"/>
    <w:qFormat/>
    <w:rsid w:val="0020341D"/>
    <w:pPr>
      <w:numPr>
        <w:numId w:val="7"/>
      </w:numPr>
      <w:tabs>
        <w:tab w:val="clear" w:pos="2517"/>
        <w:tab w:val="left" w:pos="2410"/>
      </w:tabs>
      <w:autoSpaceDE w:val="0"/>
      <w:autoSpaceDN w:val="0"/>
      <w:spacing w:after="0" w:line="240" w:lineRule="auto"/>
      <w:ind w:left="2700" w:hanging="264"/>
    </w:pPr>
    <w:rPr>
      <w:rFonts w:ascii="Arial" w:eastAsia="Times New Roman" w:hAnsi="Arial" w:cs="Arial"/>
      <w:lang w:val="de-CH" w:eastAsia="de-DE"/>
    </w:rPr>
  </w:style>
  <w:style w:type="character" w:styleId="Hyperlink">
    <w:name w:val="Hyperlink"/>
    <w:basedOn w:val="DefaultParagraphFont"/>
    <w:uiPriority w:val="99"/>
    <w:unhideWhenUsed/>
    <w:rsid w:val="00C26B73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lick.email.microsoftemail.com/?qs=bf578b01aeac7044da6088ba7c927cfcd02a57cfb2d8d9732d2ba5fef3a7a6f00bc3aff61b68064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lick.email.microsoftemail.com/?qs=bf578b01aeac7044da6088ba7c927cfcd02a57cfb2d8d9732d2ba5fef3a7a6f00bc3aff61b680647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elidjon.dede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8FFA1-4D70-43C2-90C7-BAC7881C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</TotalTime>
  <Pages>1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Uživatel systému Windows</cp:lastModifiedBy>
  <cp:revision>5</cp:revision>
  <cp:lastPrinted>2019-11-06T14:08:00Z</cp:lastPrinted>
  <dcterms:created xsi:type="dcterms:W3CDTF">2019-10-16T13:47:00Z</dcterms:created>
  <dcterms:modified xsi:type="dcterms:W3CDTF">2019-11-06T14:08:00Z</dcterms:modified>
</cp:coreProperties>
</file>